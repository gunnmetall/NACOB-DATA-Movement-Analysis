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C429" w14:textId="77777777" w:rsidR="00042C04" w:rsidRDefault="00042C04" w:rsidP="00042C04">
      <w:pPr>
        <w:jc w:val="center"/>
      </w:pPr>
      <w:r>
        <w:rPr>
          <w:noProof/>
        </w:rPr>
        <w:drawing>
          <wp:inline distT="0" distB="0" distL="0" distR="0" wp14:anchorId="7F0D32A8" wp14:editId="385D536A">
            <wp:extent cx="2978150" cy="1701936"/>
            <wp:effectExtent l="0" t="0" r="0" b="0"/>
            <wp:docPr id="1097272667" name="Picture 1" descr="Université de Montréal – Crown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de Montréal – Crown Edu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024" cy="171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2B65" w14:textId="77777777" w:rsidR="00042C04" w:rsidRDefault="00042C04" w:rsidP="00042C04">
      <w:pPr>
        <w:jc w:val="center"/>
      </w:pPr>
      <w:r>
        <w:t>Faculty of Medicine</w:t>
      </w:r>
    </w:p>
    <w:p w14:paraId="42EF74A5" w14:textId="77777777" w:rsidR="00042C04" w:rsidRDefault="00042C04" w:rsidP="00042C04">
      <w:pPr>
        <w:jc w:val="center"/>
      </w:pPr>
      <w:r>
        <w:t>School of Kinesiology and Physical Education</w:t>
      </w:r>
    </w:p>
    <w:p w14:paraId="775AA532" w14:textId="77777777" w:rsidR="00042C04" w:rsidRDefault="00042C04" w:rsidP="00042C04">
      <w:pPr>
        <w:jc w:val="center"/>
      </w:pPr>
    </w:p>
    <w:p w14:paraId="6B806566" w14:textId="77777777" w:rsidR="00042C04" w:rsidRDefault="00042C04" w:rsidP="00042C04">
      <w:pPr>
        <w:jc w:val="center"/>
      </w:pPr>
    </w:p>
    <w:p w14:paraId="37BEEC2C" w14:textId="77777777" w:rsidR="00042C04" w:rsidRDefault="00042C04" w:rsidP="00042C04">
      <w:pPr>
        <w:pStyle w:val="ListParagraph"/>
        <w:numPr>
          <w:ilvl w:val="0"/>
          <w:numId w:val="11"/>
        </w:numPr>
        <w:spacing w:after="160"/>
        <w:jc w:val="right"/>
      </w:pPr>
      <w:r>
        <w:t>Dr. Philippe Dixon</w:t>
      </w:r>
    </w:p>
    <w:p w14:paraId="3277200A" w14:textId="77777777" w:rsidR="00042C04" w:rsidRDefault="00042C04" w:rsidP="00042C04">
      <w:pPr>
        <w:jc w:val="center"/>
      </w:pPr>
    </w:p>
    <w:p w14:paraId="1F14E11F" w14:textId="4C51F3C7" w:rsidR="00042C04" w:rsidRPr="00B00FBA" w:rsidRDefault="00042C04" w:rsidP="00042C04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Guide to the Data extraction Code</w:t>
      </w:r>
    </w:p>
    <w:p w14:paraId="2A747C1F" w14:textId="77777777" w:rsidR="00A411AF" w:rsidRDefault="00A411AF" w:rsidP="00614680">
      <w:pPr>
        <w:pStyle w:val="Heading2"/>
      </w:pPr>
    </w:p>
    <w:p w14:paraId="4434B2F3" w14:textId="7D83F7C5" w:rsidR="00614680" w:rsidRPr="00614680" w:rsidRDefault="00CC5976" w:rsidP="00614680">
      <w:pPr>
        <w:pStyle w:val="Heading2"/>
      </w:pPr>
      <w:r>
        <w:t>How the</w:t>
      </w:r>
      <w:r w:rsidR="00614680">
        <w:t xml:space="preserve"> Footsteps </w:t>
      </w:r>
      <w:r>
        <w:t xml:space="preserve">were </w:t>
      </w:r>
      <w:r w:rsidR="00614680">
        <w:t>Annotate</w:t>
      </w:r>
      <w:r>
        <w:t>d</w:t>
      </w:r>
      <w:r w:rsidR="00614680">
        <w:t>.</w:t>
      </w:r>
    </w:p>
    <w:p w14:paraId="28885F84" w14:textId="77777777" w:rsidR="00354300" w:rsidRDefault="0017251C" w:rsidP="0017251C">
      <w:pPr>
        <w:pStyle w:val="ListBullet"/>
      </w:pPr>
      <w:r>
        <w:t>Each video is of 2 minutes. There are 176 participant</w:t>
      </w:r>
      <w:r w:rsidR="000A6A05">
        <w:t>s</w:t>
      </w:r>
      <w:r>
        <w:t xml:space="preserve"> in </w:t>
      </w:r>
      <w:proofErr w:type="gramStart"/>
      <w:r>
        <w:t>total</w:t>
      </w:r>
      <w:proofErr w:type="gramEnd"/>
    </w:p>
    <w:p w14:paraId="32E16519" w14:textId="7ECF6970" w:rsidR="008D508C" w:rsidRDefault="00354300" w:rsidP="0017251C">
      <w:pPr>
        <w:pStyle w:val="ListBullet"/>
      </w:pPr>
      <w:r>
        <w:t xml:space="preserve">The sensors were put on the Right </w:t>
      </w:r>
      <w:proofErr w:type="gramStart"/>
      <w:r>
        <w:t>foot</w:t>
      </w:r>
      <w:proofErr w:type="gramEnd"/>
      <w:r>
        <w:t xml:space="preserve"> so we are only considering right foot </w:t>
      </w:r>
      <w:proofErr w:type="spellStart"/>
      <w:r>
        <w:t>heelstrike</w:t>
      </w:r>
      <w:proofErr w:type="spellEnd"/>
      <w:r w:rsidR="000A6A05">
        <w:t>.</w:t>
      </w:r>
      <w:r>
        <w:t xml:space="preserve"> Whenever </w:t>
      </w:r>
      <w:r w:rsidR="00A705EC">
        <w:t>“</w:t>
      </w:r>
      <w:proofErr w:type="spellStart"/>
      <w:r w:rsidR="00A705EC">
        <w:t>heelstrike</w:t>
      </w:r>
      <w:proofErr w:type="spellEnd"/>
      <w:r w:rsidR="00A705EC">
        <w:t>” is referred</w:t>
      </w:r>
      <w:r w:rsidR="0039209C">
        <w:t xml:space="preserve">, it’s </w:t>
      </w:r>
      <w:r w:rsidR="00A705EC">
        <w:t xml:space="preserve">for </w:t>
      </w:r>
      <w:r w:rsidR="0039209C">
        <w:t>right foot only.</w:t>
      </w:r>
    </w:p>
    <w:p w14:paraId="72A6F176" w14:textId="6FD79876" w:rsidR="00114A20" w:rsidRDefault="00114A20" w:rsidP="00114A20">
      <w:pPr>
        <w:pStyle w:val="ListBullet"/>
      </w:pPr>
      <w:r>
        <w:t xml:space="preserve">All timestamps should be reported </w:t>
      </w:r>
      <w:proofErr w:type="spellStart"/>
      <w:r>
        <w:t>upto</w:t>
      </w:r>
      <w:proofErr w:type="spellEnd"/>
      <w:r>
        <w:t xml:space="preserve"> milliseconds</w:t>
      </w:r>
      <w:r w:rsidR="0066187C">
        <w:t>.</w:t>
      </w:r>
    </w:p>
    <w:p w14:paraId="68549A31" w14:textId="37A22681" w:rsidR="005A12D5" w:rsidRDefault="00E31B35" w:rsidP="005A12D5">
      <w:pPr>
        <w:pStyle w:val="ListBulle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BB38EB" wp14:editId="0613D33C">
            <wp:simplePos x="0" y="0"/>
            <wp:positionH relativeFrom="column">
              <wp:posOffset>347345</wp:posOffset>
            </wp:positionH>
            <wp:positionV relativeFrom="paragraph">
              <wp:posOffset>547370</wp:posOffset>
            </wp:positionV>
            <wp:extent cx="3797300" cy="2184400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A05">
        <w:t>We want t</w:t>
      </w:r>
      <w:r w:rsidR="00212AC2">
        <w:t xml:space="preserve">he timestamp of </w:t>
      </w:r>
      <w:r w:rsidR="00724B7F">
        <w:t>heel-</w:t>
      </w:r>
      <w:r w:rsidR="00F63446">
        <w:t>strike</w:t>
      </w:r>
      <w:r w:rsidR="00B178E9">
        <w:t xml:space="preserve"> as shown in the figure below(leftmost-&gt;</w:t>
      </w:r>
      <w:proofErr w:type="spellStart"/>
      <w:r w:rsidR="00F63446">
        <w:t>heelstrike</w:t>
      </w:r>
      <w:proofErr w:type="spellEnd"/>
      <w:r w:rsidR="00F63446">
        <w:t>)</w:t>
      </w:r>
      <w:r w:rsidR="00DB1740">
        <w:t>.</w:t>
      </w:r>
    </w:p>
    <w:p w14:paraId="169A89DC" w14:textId="77777777" w:rsidR="00A63AE1" w:rsidRDefault="00A63AE1" w:rsidP="005A12D5">
      <w:pPr>
        <w:pStyle w:val="ListBullet"/>
      </w:pPr>
    </w:p>
    <w:p w14:paraId="4AE62B35" w14:textId="7DF36448" w:rsidR="006535FE" w:rsidRDefault="00F63446" w:rsidP="00520433">
      <w:pPr>
        <w:pStyle w:val="ListBullet"/>
      </w:pPr>
      <w:r>
        <w:t xml:space="preserve">There are </w:t>
      </w:r>
      <w:r w:rsidR="00A63AE1">
        <w:t>a total of</w:t>
      </w:r>
      <w:r>
        <w:t xml:space="preserve"> 5 surfaces on which the participants were asked to tread.</w:t>
      </w:r>
      <w:r w:rsidR="005A12D5">
        <w:t xml:space="preserve"> They are numbered as shown in the figure below:</w:t>
      </w:r>
    </w:p>
    <w:p w14:paraId="65C14A68" w14:textId="7E43EA18" w:rsidR="00105D41" w:rsidRDefault="00BE113B" w:rsidP="00520433">
      <w:pPr>
        <w:pStyle w:val="ListBullet"/>
        <w:tabs>
          <w:tab w:val="clear" w:pos="360"/>
        </w:tabs>
        <w:ind w:left="432" w:firstLine="0"/>
      </w:pPr>
      <w:r>
        <w:t xml:space="preserve">The general order of the tread was: </w:t>
      </w:r>
    </w:p>
    <w:p w14:paraId="2C710BAF" w14:textId="3F5A28DA" w:rsidR="00520433" w:rsidRDefault="00E31B35" w:rsidP="00520433">
      <w:pPr>
        <w:pStyle w:val="ListBullet"/>
        <w:tabs>
          <w:tab w:val="clear" w:pos="360"/>
        </w:tabs>
        <w:ind w:left="432" w:firstLine="0"/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52BF4CAA" wp14:editId="1221F607">
            <wp:simplePos x="0" y="0"/>
            <wp:positionH relativeFrom="column">
              <wp:posOffset>347345</wp:posOffset>
            </wp:positionH>
            <wp:positionV relativeFrom="paragraph">
              <wp:posOffset>27940</wp:posOffset>
            </wp:positionV>
            <wp:extent cx="3931920" cy="216154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13B">
        <w:t>surface 1</w:t>
      </w:r>
      <w:r w:rsidR="00AF5A79">
        <w:t>-&gt;2-&gt;3-&gt;4-&gt;5</w:t>
      </w:r>
      <w:r w:rsidR="00105D41">
        <w:t>-&gt;5</w:t>
      </w:r>
      <w:r w:rsidR="00AF5A79">
        <w:t>-&gt;4-&gt;3-&gt;2</w:t>
      </w:r>
      <w:r w:rsidR="00105D41">
        <w:t>-&gt;1-&gt;1-&gt;2-&gt;3-&gt;4-&gt;5</w:t>
      </w:r>
    </w:p>
    <w:p w14:paraId="67D933E9" w14:textId="747D48A5" w:rsidR="00D923BD" w:rsidRDefault="00105D41" w:rsidP="00D923BD">
      <w:pPr>
        <w:pStyle w:val="ListBullet"/>
        <w:tabs>
          <w:tab w:val="clear" w:pos="360"/>
        </w:tabs>
        <w:ind w:left="432" w:firstLine="0"/>
      </w:pPr>
      <w:r>
        <w:t xml:space="preserve">However </w:t>
      </w:r>
      <w:r w:rsidR="00E859A2">
        <w:t xml:space="preserve">due to </w:t>
      </w:r>
      <w:r w:rsidR="00A63AE1">
        <w:t>the video</w:t>
      </w:r>
      <w:r w:rsidR="00E859A2">
        <w:t xml:space="preserve"> time limit of 2 minutes some participant did more or less than that</w:t>
      </w:r>
      <w:r w:rsidR="00110CB5">
        <w:t xml:space="preserve"> which is also fine.</w:t>
      </w:r>
      <w:r w:rsidR="003E240E">
        <w:t xml:space="preserve"> </w:t>
      </w:r>
    </w:p>
    <w:p w14:paraId="08117410" w14:textId="26A1D6AD" w:rsidR="00D923BD" w:rsidRDefault="003E240E" w:rsidP="00D923BD">
      <w:pPr>
        <w:pStyle w:val="ListBullet"/>
        <w:tabs>
          <w:tab w:val="clear" w:pos="360"/>
        </w:tabs>
        <w:ind w:left="432" w:firstLine="0"/>
      </w:pPr>
      <w:r>
        <w:t xml:space="preserve">In some cases, participants were </w:t>
      </w:r>
      <w:r w:rsidR="00100C2C">
        <w:t>confused with the order</w:t>
      </w:r>
      <w:r w:rsidR="002677EE">
        <w:t xml:space="preserve">, if they </w:t>
      </w:r>
      <w:r w:rsidR="00554E3F">
        <w:t xml:space="preserve">didn’t </w:t>
      </w:r>
      <w:r w:rsidR="002677EE">
        <w:t xml:space="preserve">complete the whole </w:t>
      </w:r>
      <w:r w:rsidR="007D6ECB">
        <w:t xml:space="preserve">stretch </w:t>
      </w:r>
      <w:r w:rsidR="002677EE">
        <w:t xml:space="preserve">of </w:t>
      </w:r>
      <w:r w:rsidR="00AC2B9B">
        <w:t xml:space="preserve">a </w:t>
      </w:r>
      <w:r w:rsidR="002677EE">
        <w:t xml:space="preserve">surface, </w:t>
      </w:r>
      <w:r w:rsidR="007D6ECB">
        <w:t>neglect that part.</w:t>
      </w:r>
      <w:r w:rsidR="00554E3F">
        <w:t xml:space="preserve"> </w:t>
      </w:r>
    </w:p>
    <w:p w14:paraId="190B408A" w14:textId="17415E27" w:rsidR="00D923BD" w:rsidRDefault="00554E3F" w:rsidP="00D923BD">
      <w:pPr>
        <w:pStyle w:val="ListBullet"/>
        <w:tabs>
          <w:tab w:val="clear" w:pos="360"/>
        </w:tabs>
        <w:ind w:left="432" w:firstLine="0"/>
      </w:pPr>
      <w:r>
        <w:t xml:space="preserve">In exceptional case, the video might be corrupted, in that case </w:t>
      </w:r>
      <w:r w:rsidR="00D923BD">
        <w:t>enter NULL in the excel sheet.</w:t>
      </w:r>
    </w:p>
    <w:p w14:paraId="5A36A3B6" w14:textId="77777777" w:rsidR="00FB5EC0" w:rsidRDefault="00FB5EC0" w:rsidP="00D47A57">
      <w:pPr>
        <w:pStyle w:val="ListBullet"/>
        <w:tabs>
          <w:tab w:val="clear" w:pos="360"/>
        </w:tabs>
        <w:ind w:left="432" w:firstLine="0"/>
      </w:pPr>
    </w:p>
    <w:p w14:paraId="12B3B4BA" w14:textId="77777777" w:rsidR="00E30C57" w:rsidRDefault="00E30C57" w:rsidP="00E30C57">
      <w:pPr>
        <w:pStyle w:val="ListBullet"/>
        <w:tabs>
          <w:tab w:val="clear" w:pos="360"/>
        </w:tabs>
        <w:ind w:left="432" w:firstLine="0"/>
      </w:pPr>
    </w:p>
    <w:p w14:paraId="33CCA323" w14:textId="261AD98F" w:rsidR="00042C04" w:rsidRDefault="006535FE" w:rsidP="00042C04">
      <w:pPr>
        <w:pStyle w:val="ListBullet"/>
        <w:tabs>
          <w:tab w:val="clear" w:pos="360"/>
        </w:tabs>
        <w:ind w:left="0" w:firstLine="0"/>
      </w:pPr>
      <w:r>
        <w:t>We</w:t>
      </w:r>
      <w:r w:rsidR="00042C04">
        <w:t xml:space="preserve"> only</w:t>
      </w:r>
      <w:r>
        <w:t xml:space="preserve"> want</w:t>
      </w:r>
      <w:r w:rsidR="008A5502">
        <w:t xml:space="preserve"> the timestamp of</w:t>
      </w:r>
      <w:r>
        <w:t>:</w:t>
      </w:r>
    </w:p>
    <w:p w14:paraId="0855D976" w14:textId="074316C1" w:rsidR="006535FE" w:rsidRDefault="006535FE" w:rsidP="00042C04">
      <w:pPr>
        <w:pStyle w:val="ListBullet"/>
        <w:tabs>
          <w:tab w:val="clear" w:pos="360"/>
        </w:tabs>
        <w:ind w:left="0" w:firstLine="0"/>
      </w:pPr>
      <w:r>
        <w:t xml:space="preserve">The first and last </w:t>
      </w:r>
      <w:proofErr w:type="spellStart"/>
      <w:r w:rsidR="00174968">
        <w:t>heelstrike</w:t>
      </w:r>
      <w:proofErr w:type="spellEnd"/>
      <w:r w:rsidR="00174968">
        <w:t xml:space="preserve"> </w:t>
      </w:r>
      <w:r>
        <w:t xml:space="preserve">of each </w:t>
      </w:r>
      <w:r w:rsidR="008A5502">
        <w:t>surface</w:t>
      </w:r>
      <w:r w:rsidR="00984464">
        <w:t>.</w:t>
      </w:r>
    </w:p>
    <w:p w14:paraId="772B0B9E" w14:textId="7F02051C" w:rsidR="00984464" w:rsidRDefault="003356E9" w:rsidP="00984464">
      <w:pPr>
        <w:pStyle w:val="ListBullet"/>
        <w:tabs>
          <w:tab w:val="clear" w:pos="360"/>
        </w:tabs>
        <w:ind w:left="792" w:firstLine="0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5755F54" wp14:editId="3FF9FF29">
            <wp:simplePos x="0" y="0"/>
            <wp:positionH relativeFrom="column">
              <wp:posOffset>310515</wp:posOffset>
            </wp:positionH>
            <wp:positionV relativeFrom="paragraph">
              <wp:posOffset>194310</wp:posOffset>
            </wp:positionV>
            <wp:extent cx="4221480" cy="261493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7AC">
        <w:t>For example this</w:t>
      </w:r>
      <w:r w:rsidR="00BD505A">
        <w:t xml:space="preserve"> snapshot is of </w:t>
      </w:r>
      <w:proofErr w:type="gramStart"/>
      <w:r w:rsidR="00BD505A">
        <w:t>first</w:t>
      </w:r>
      <w:proofErr w:type="gramEnd"/>
      <w:r w:rsidR="00BD505A">
        <w:t xml:space="preserve"> </w:t>
      </w:r>
      <w:proofErr w:type="spellStart"/>
      <w:r w:rsidR="00BD505A">
        <w:t>heelstrike</w:t>
      </w:r>
      <w:proofErr w:type="spellEnd"/>
      <w:r w:rsidR="00BD505A">
        <w:t xml:space="preserve"> of surface 2 </w:t>
      </w:r>
      <w:proofErr w:type="gramStart"/>
      <w:r w:rsidR="00002F09">
        <w:t xml:space="preserve">of </w:t>
      </w:r>
      <w:r w:rsidR="00BD505A">
        <w:t xml:space="preserve"> participant</w:t>
      </w:r>
      <w:proofErr w:type="gramEnd"/>
      <w:r w:rsidR="00BD505A">
        <w:t xml:space="preserve"> 1.</w:t>
      </w:r>
      <w:r w:rsidR="00042C04">
        <w:t xml:space="preserve"> </w:t>
      </w:r>
    </w:p>
    <w:p w14:paraId="3A341234" w14:textId="77777777" w:rsidR="00520433" w:rsidRDefault="00520433" w:rsidP="00520433">
      <w:pPr>
        <w:pStyle w:val="ListBullet"/>
        <w:tabs>
          <w:tab w:val="clear" w:pos="360"/>
        </w:tabs>
        <w:ind w:left="432" w:hanging="432"/>
      </w:pPr>
    </w:p>
    <w:p w14:paraId="2CE057B1" w14:textId="1FC0B99A" w:rsidR="00042C04" w:rsidRDefault="00042C04" w:rsidP="00042C04">
      <w:pPr>
        <w:pStyle w:val="Heading1"/>
      </w:pPr>
      <w:r>
        <w:t>Method</w:t>
      </w:r>
    </w:p>
    <w:p w14:paraId="5211FCE5" w14:textId="15649336" w:rsidR="00E90674" w:rsidRDefault="008E6F09" w:rsidP="00042C04">
      <w:pPr>
        <w:pStyle w:val="ListBullet"/>
        <w:numPr>
          <w:ilvl w:val="0"/>
          <w:numId w:val="12"/>
        </w:numPr>
      </w:pPr>
      <w:r>
        <w:t xml:space="preserve">From the participant </w:t>
      </w:r>
      <w:r w:rsidR="00042C04">
        <w:t>video</w:t>
      </w:r>
      <w:r>
        <w:t>,</w:t>
      </w:r>
      <w:r w:rsidR="00042C04">
        <w:t xml:space="preserve"> </w:t>
      </w:r>
      <w:r>
        <w:t>timestamps were noted down manually,</w:t>
      </w:r>
      <w:r w:rsidR="0018145C">
        <w:t xml:space="preserve"> and compiled into and excel sheet.</w:t>
      </w:r>
    </w:p>
    <w:p w14:paraId="40220132" w14:textId="13A64864" w:rsidR="0018145C" w:rsidRDefault="0018145C" w:rsidP="00042C04">
      <w:pPr>
        <w:pStyle w:val="ListBullet"/>
        <w:numPr>
          <w:ilvl w:val="0"/>
          <w:numId w:val="12"/>
        </w:numPr>
      </w:pPr>
      <w:r>
        <w:t>After that, Sync was performed. For that we calculated the time differe</w:t>
      </w:r>
      <w:r w:rsidR="003C2ACF">
        <w:t>n</w:t>
      </w:r>
      <w:r>
        <w:t xml:space="preserve">ce between the </w:t>
      </w:r>
      <w:proofErr w:type="spellStart"/>
      <w:r>
        <w:t>Xdot</w:t>
      </w:r>
      <w:proofErr w:type="spellEnd"/>
      <w:r>
        <w:t xml:space="preserve"> and GoPro. A more detailed explanation is given in </w:t>
      </w:r>
      <w:r w:rsidR="009B2FF4">
        <w:t>the “guide to sync code” document.</w:t>
      </w:r>
    </w:p>
    <w:p w14:paraId="25E43B6F" w14:textId="7B2DCC58" w:rsidR="009B2FF4" w:rsidRDefault="005B2691" w:rsidP="00042C04">
      <w:pPr>
        <w:pStyle w:val="ListBullet"/>
        <w:numPr>
          <w:ilvl w:val="0"/>
          <w:numId w:val="12"/>
        </w:numPr>
      </w:pPr>
      <w:r>
        <w:t>With the help of sync code, created tensors in python environments.</w:t>
      </w:r>
    </w:p>
    <w:p w14:paraId="65604169" w14:textId="3DF8E68E" w:rsidR="00951A7B" w:rsidRDefault="00951A7B" w:rsidP="00042C04">
      <w:pPr>
        <w:pStyle w:val="ListBullet"/>
        <w:numPr>
          <w:ilvl w:val="0"/>
          <w:numId w:val="12"/>
        </w:numPr>
      </w:pPr>
      <w:r>
        <w:t>During pre-</w:t>
      </w:r>
      <w:proofErr w:type="gramStart"/>
      <w:r>
        <w:t>processing  the</w:t>
      </w:r>
      <w:proofErr w:type="gramEnd"/>
      <w:r>
        <w:t xml:space="preserve"> data, found out that many participants had their </w:t>
      </w:r>
      <w:r w:rsidR="00126FE1">
        <w:t>sensor excel file missing/corrupted</w:t>
      </w:r>
      <w:r w:rsidR="00F146E8">
        <w:t xml:space="preserve">. </w:t>
      </w:r>
      <w:r w:rsidR="00EE1567">
        <w:t>Out of 15</w:t>
      </w:r>
      <w:r w:rsidR="00FF3A85">
        <w:t>5 participants that were synced, now only 118 have proper files</w:t>
      </w:r>
      <w:r w:rsidR="000414A2">
        <w:t>.</w:t>
      </w:r>
    </w:p>
    <w:p w14:paraId="0B9B1AA9" w14:textId="6A0355EE" w:rsidR="000414A2" w:rsidRDefault="000414A2" w:rsidP="00042C04">
      <w:pPr>
        <w:pStyle w:val="ListBullet"/>
        <w:numPr>
          <w:ilvl w:val="0"/>
          <w:numId w:val="12"/>
        </w:numPr>
      </w:pPr>
      <w:proofErr w:type="gramStart"/>
      <w:r>
        <w:lastRenderedPageBreak/>
        <w:t>Out  of</w:t>
      </w:r>
      <w:proofErr w:type="gramEnd"/>
      <w:r>
        <w:t xml:space="preserve"> these 118 participants, only 99 had </w:t>
      </w:r>
      <w:proofErr w:type="gramStart"/>
      <w:r>
        <w:t>proper</w:t>
      </w:r>
      <w:proofErr w:type="gramEnd"/>
      <w:r>
        <w:t xml:space="preserve"> </w:t>
      </w:r>
      <w:r w:rsidR="00BF6ABA">
        <w:t>number of rows. These had to be discarded to maintain data consistency.</w:t>
      </w:r>
    </w:p>
    <w:p w14:paraId="05CFA762" w14:textId="7BCD89A6" w:rsidR="00736653" w:rsidRDefault="00736653" w:rsidP="00736653">
      <w:pPr>
        <w:pStyle w:val="ListBullet"/>
        <w:tabs>
          <w:tab w:val="clear" w:pos="360"/>
        </w:tabs>
        <w:ind w:firstLine="0"/>
      </w:pPr>
    </w:p>
    <w:p w14:paraId="118462F2" w14:textId="547B1E56" w:rsidR="005B2691" w:rsidRDefault="007D7526" w:rsidP="00042C04">
      <w:pPr>
        <w:pStyle w:val="ListBullet"/>
        <w:numPr>
          <w:ilvl w:val="0"/>
          <w:numId w:val="12"/>
        </w:numPr>
      </w:pPr>
      <w:r>
        <w:t xml:space="preserve">The code takes the magnitude of </w:t>
      </w:r>
      <w:proofErr w:type="spellStart"/>
      <w:r>
        <w:t>Gyro_x</w:t>
      </w:r>
      <w:proofErr w:type="spellEnd"/>
      <w:r>
        <w:t>,</w:t>
      </w:r>
      <w:r w:rsidRPr="007D7526">
        <w:t xml:space="preserve"> </w:t>
      </w:r>
      <w:proofErr w:type="spellStart"/>
      <w:r>
        <w:t>Gyro_</w:t>
      </w:r>
      <w:r>
        <w:t>y</w:t>
      </w:r>
      <w:proofErr w:type="spellEnd"/>
      <w:r>
        <w:t>,</w:t>
      </w:r>
      <w:r w:rsidRPr="007D7526">
        <w:t xml:space="preserve"> </w:t>
      </w:r>
      <w:proofErr w:type="spellStart"/>
      <w:r>
        <w:t>Gyro_</w:t>
      </w:r>
      <w:r>
        <w:t>z</w:t>
      </w:r>
      <w:proofErr w:type="spellEnd"/>
      <w:r>
        <w:t xml:space="preserve"> of all the </w:t>
      </w:r>
      <w:proofErr w:type="gramStart"/>
      <w:r>
        <w:t>channels(</w:t>
      </w:r>
      <w:proofErr w:type="spellStart"/>
      <w:proofErr w:type="gramEnd"/>
      <w:r>
        <w:t>shank,trunk</w:t>
      </w:r>
      <w:proofErr w:type="spellEnd"/>
      <w:r>
        <w:t>, foot and thigh) of all the participants and creates tensor out of it.</w:t>
      </w:r>
      <w:r>
        <w:br/>
        <w:t>The tensor</w:t>
      </w:r>
      <w:r w:rsidR="005B2691">
        <w:t xml:space="preserve"> contains the </w:t>
      </w:r>
      <w:r w:rsidR="00ED67D7">
        <w:t xml:space="preserve">sensor data corresponding to each participant. [ </w:t>
      </w:r>
      <w:r w:rsidR="001B5B57">
        <w:t xml:space="preserve">Person x </w:t>
      </w:r>
      <w:r w:rsidR="005B4341">
        <w:t>Channels</w:t>
      </w:r>
      <w:r w:rsidR="00ED67D7">
        <w:t xml:space="preserve"> x </w:t>
      </w:r>
      <w:r w:rsidR="005B4341">
        <w:t>Samples</w:t>
      </w:r>
      <w:r w:rsidR="0053421C">
        <w:t xml:space="preserve"> x </w:t>
      </w:r>
      <w:proofErr w:type="gramStart"/>
      <w:r w:rsidR="001B5B57">
        <w:t>Signal</w:t>
      </w:r>
      <w:r w:rsidR="0053421C">
        <w:t xml:space="preserve"> ]</w:t>
      </w:r>
      <w:proofErr w:type="gramEnd"/>
      <w:r w:rsidR="0053421C">
        <w:t xml:space="preserve"> </w:t>
      </w:r>
    </w:p>
    <w:p w14:paraId="11A17087" w14:textId="77777777" w:rsidR="00F561EA" w:rsidRDefault="00F561EA" w:rsidP="002E1A8D">
      <w:pPr>
        <w:pStyle w:val="ListBullet"/>
        <w:tabs>
          <w:tab w:val="clear" w:pos="360"/>
        </w:tabs>
        <w:ind w:left="432" w:hanging="432"/>
      </w:pPr>
    </w:p>
    <w:p w14:paraId="6961F781" w14:textId="67DC832E" w:rsidR="00465834" w:rsidRDefault="00CB2981" w:rsidP="00F561EA">
      <w:pPr>
        <w:pStyle w:val="Heading1"/>
      </w:pPr>
      <w:r>
        <w:t>Us</w:t>
      </w:r>
      <w:r w:rsidR="002E1A8D">
        <w:t>eful</w:t>
      </w:r>
      <w:r>
        <w:t xml:space="preserve"> </w:t>
      </w:r>
      <w:r w:rsidR="00465834">
        <w:t>Links:</w:t>
      </w:r>
    </w:p>
    <w:p w14:paraId="519A0C90" w14:textId="17A59122" w:rsidR="00465834" w:rsidRDefault="00465834" w:rsidP="00E90674">
      <w:pPr>
        <w:pStyle w:val="ListBullet"/>
        <w:tabs>
          <w:tab w:val="clear" w:pos="360"/>
        </w:tabs>
        <w:ind w:left="1152" w:firstLine="0"/>
      </w:pPr>
      <w:r>
        <w:t xml:space="preserve">NACOB </w:t>
      </w:r>
      <w:proofErr w:type="gramStart"/>
      <w:r>
        <w:t>data :</w:t>
      </w:r>
      <w:proofErr w:type="gramEnd"/>
      <w:r>
        <w:t xml:space="preserve"> </w:t>
      </w:r>
      <w:hyperlink r:id="rId11" w:history="1">
        <w:r w:rsidR="00337D35">
          <w:rPr>
            <w:rStyle w:val="Hyperlink"/>
          </w:rPr>
          <w:t>Data</w:t>
        </w:r>
      </w:hyperlink>
    </w:p>
    <w:p w14:paraId="629CF3E6" w14:textId="33B26132" w:rsidR="00C65916" w:rsidRPr="00614680" w:rsidRDefault="00465834" w:rsidP="00A63AE1">
      <w:pPr>
        <w:pStyle w:val="ListBullet"/>
        <w:tabs>
          <w:tab w:val="clear" w:pos="360"/>
        </w:tabs>
        <w:ind w:left="1152" w:firstLine="0"/>
      </w:pPr>
      <w:r>
        <w:t>Timestamp excel sheet:</w:t>
      </w:r>
      <w:r w:rsidR="00337D35">
        <w:t xml:space="preserve"> </w:t>
      </w:r>
      <w:hyperlink r:id="rId12" w:history="1">
        <w:r w:rsidR="005A66D4">
          <w:rPr>
            <w:rStyle w:val="Hyperlink"/>
          </w:rPr>
          <w:t>Video Timestamp.xlsx</w:t>
        </w:r>
      </w:hyperlink>
      <w:r w:rsidR="00637BDD">
        <w:br/>
      </w:r>
    </w:p>
    <w:p w14:paraId="24F3EC11" w14:textId="77777777" w:rsidR="00197D93" w:rsidRDefault="00197D93" w:rsidP="00197D93">
      <w:pPr>
        <w:pStyle w:val="ListBullet"/>
        <w:tabs>
          <w:tab w:val="clear" w:pos="360"/>
        </w:tabs>
        <w:ind w:left="1152" w:firstLine="0"/>
      </w:pPr>
    </w:p>
    <w:p w14:paraId="76D932E4" w14:textId="41CABD75" w:rsidR="00CB2981" w:rsidRDefault="00CB2981" w:rsidP="002E1A8D">
      <w:pPr>
        <w:pStyle w:val="ListBullet"/>
        <w:tabs>
          <w:tab w:val="clear" w:pos="360"/>
        </w:tabs>
        <w:ind w:left="0" w:firstLine="0"/>
      </w:pPr>
      <w:r>
        <w:t xml:space="preserve">Thank </w:t>
      </w:r>
      <w:proofErr w:type="gramStart"/>
      <w:r>
        <w:t>you</w:t>
      </w:r>
      <w:proofErr w:type="gramEnd"/>
    </w:p>
    <w:p w14:paraId="5191F331" w14:textId="77777777" w:rsidR="00CB2981" w:rsidRDefault="00CB2981" w:rsidP="00197D93">
      <w:pPr>
        <w:pStyle w:val="ListBullet"/>
        <w:tabs>
          <w:tab w:val="clear" w:pos="360"/>
        </w:tabs>
        <w:ind w:left="1152" w:firstLine="0"/>
      </w:pPr>
    </w:p>
    <w:p w14:paraId="20F24BD9" w14:textId="41CD31AC" w:rsidR="002422C2" w:rsidRDefault="004D4064" w:rsidP="004D4064">
      <w:pPr>
        <w:pStyle w:val="ListBullet"/>
        <w:tabs>
          <w:tab w:val="clear" w:pos="360"/>
        </w:tabs>
        <w:ind w:left="1152" w:firstLine="0"/>
      </w:pPr>
      <w:r>
        <w:t>If you have any queries,</w:t>
      </w:r>
      <w:r w:rsidR="002422C2">
        <w:t xml:space="preserve"> feel</w:t>
      </w:r>
      <w:r>
        <w:t xml:space="preserve"> free to reach </w:t>
      </w:r>
      <w:r w:rsidR="00DD6808">
        <w:t>out to me on:</w:t>
      </w:r>
    </w:p>
    <w:p w14:paraId="16FF4B17" w14:textId="0F938D70" w:rsidR="004D4064" w:rsidRDefault="002422C2" w:rsidP="004D4064">
      <w:pPr>
        <w:pStyle w:val="ListBullet"/>
        <w:tabs>
          <w:tab w:val="clear" w:pos="360"/>
        </w:tabs>
        <w:ind w:left="1152" w:firstLine="0"/>
      </w:pPr>
      <w:r>
        <w:t>E</w:t>
      </w:r>
      <w:r w:rsidR="004D4064">
        <w:t>mail</w:t>
      </w:r>
      <w:r>
        <w:t xml:space="preserve">: </w:t>
      </w:r>
      <w:hyperlink r:id="rId13" w:history="1">
        <w:r w:rsidRPr="00961EDB">
          <w:rPr>
            <w:rStyle w:val="Hyperlink"/>
          </w:rPr>
          <w:t>abhishek.singh@umontreal.ca</w:t>
        </w:r>
      </w:hyperlink>
    </w:p>
    <w:p w14:paraId="68FE3A80" w14:textId="4F4EF817" w:rsidR="002422C2" w:rsidRDefault="002422C2" w:rsidP="004D4064">
      <w:pPr>
        <w:pStyle w:val="ListBullet"/>
        <w:tabs>
          <w:tab w:val="clear" w:pos="360"/>
        </w:tabs>
        <w:ind w:left="1152" w:firstLine="0"/>
      </w:pPr>
      <w:r>
        <w:t xml:space="preserve">Phone: </w:t>
      </w:r>
      <w:r w:rsidR="00CB2981">
        <w:t>+1</w:t>
      </w:r>
      <w:r>
        <w:t>5144495467</w:t>
      </w:r>
    </w:p>
    <w:sectPr w:rsidR="002422C2">
      <w:footerReference w:type="default" r:id="rId14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8DF07" w14:textId="77777777" w:rsidR="00E17C80" w:rsidRDefault="00E17C80">
      <w:r>
        <w:separator/>
      </w:r>
    </w:p>
    <w:p w14:paraId="2DA0E27D" w14:textId="77777777" w:rsidR="00E17C80" w:rsidRDefault="00E17C80"/>
  </w:endnote>
  <w:endnote w:type="continuationSeparator" w:id="0">
    <w:p w14:paraId="5E4916E0" w14:textId="77777777" w:rsidR="00E17C80" w:rsidRDefault="00E17C80">
      <w:r>
        <w:continuationSeparator/>
      </w:r>
    </w:p>
    <w:p w14:paraId="34FF87DC" w14:textId="77777777" w:rsidR="00E17C80" w:rsidRDefault="00E17C80"/>
  </w:endnote>
  <w:endnote w:type="continuationNotice" w:id="1">
    <w:p w14:paraId="4493F157" w14:textId="77777777" w:rsidR="00E17C80" w:rsidRDefault="00E17C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EEEFC" w14:textId="77777777" w:rsidR="008D508C" w:rsidRDefault="006954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CC7E0" w14:textId="77777777" w:rsidR="00E17C80" w:rsidRDefault="00E17C80">
      <w:r>
        <w:separator/>
      </w:r>
    </w:p>
    <w:p w14:paraId="1F4C8D75" w14:textId="77777777" w:rsidR="00E17C80" w:rsidRDefault="00E17C80"/>
  </w:footnote>
  <w:footnote w:type="continuationSeparator" w:id="0">
    <w:p w14:paraId="3BFE4B8A" w14:textId="77777777" w:rsidR="00E17C80" w:rsidRDefault="00E17C80">
      <w:r>
        <w:continuationSeparator/>
      </w:r>
    </w:p>
    <w:p w14:paraId="25A4CCAB" w14:textId="77777777" w:rsidR="00E17C80" w:rsidRDefault="00E17C80"/>
  </w:footnote>
  <w:footnote w:type="continuationNotice" w:id="1">
    <w:p w14:paraId="18C90B12" w14:textId="77777777" w:rsidR="00E17C80" w:rsidRDefault="00E17C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CC6D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BAD7684"/>
    <w:multiLevelType w:val="hybridMultilevel"/>
    <w:tmpl w:val="D95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D4F0C"/>
    <w:multiLevelType w:val="hybridMultilevel"/>
    <w:tmpl w:val="8DF2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F0A59"/>
    <w:multiLevelType w:val="hybridMultilevel"/>
    <w:tmpl w:val="C46E53A6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631C00F6"/>
    <w:multiLevelType w:val="hybridMultilevel"/>
    <w:tmpl w:val="3C28563E"/>
    <w:lvl w:ilvl="0" w:tplc="FFFFFFF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39400C7"/>
    <w:multiLevelType w:val="hybridMultilevel"/>
    <w:tmpl w:val="735034C2"/>
    <w:lvl w:ilvl="0" w:tplc="802A4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531D1"/>
    <w:multiLevelType w:val="hybridMultilevel"/>
    <w:tmpl w:val="85A0E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B6D48"/>
    <w:multiLevelType w:val="hybridMultilevel"/>
    <w:tmpl w:val="C46E53A6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585341123">
    <w:abstractNumId w:val="1"/>
  </w:num>
  <w:num w:numId="2" w16cid:durableId="1037462661">
    <w:abstractNumId w:val="0"/>
  </w:num>
  <w:num w:numId="3" w16cid:durableId="211814442">
    <w:abstractNumId w:val="3"/>
  </w:num>
  <w:num w:numId="4" w16cid:durableId="1847162520">
    <w:abstractNumId w:val="8"/>
  </w:num>
  <w:num w:numId="5" w16cid:durableId="304895999">
    <w:abstractNumId w:val="6"/>
  </w:num>
  <w:num w:numId="6" w16cid:durableId="1120108134">
    <w:abstractNumId w:val="10"/>
  </w:num>
  <w:num w:numId="7" w16cid:durableId="997029145">
    <w:abstractNumId w:val="1"/>
  </w:num>
  <w:num w:numId="8" w16cid:durableId="402024375">
    <w:abstractNumId w:val="5"/>
  </w:num>
  <w:num w:numId="9" w16cid:durableId="2126465098">
    <w:abstractNumId w:val="9"/>
  </w:num>
  <w:num w:numId="10" w16cid:durableId="928464997">
    <w:abstractNumId w:val="2"/>
  </w:num>
  <w:num w:numId="11" w16cid:durableId="271058588">
    <w:abstractNumId w:val="7"/>
  </w:num>
  <w:num w:numId="12" w16cid:durableId="2025206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1C"/>
    <w:rsid w:val="000000B8"/>
    <w:rsid w:val="00002F09"/>
    <w:rsid w:val="000414A2"/>
    <w:rsid w:val="00042C04"/>
    <w:rsid w:val="00061F98"/>
    <w:rsid w:val="00063444"/>
    <w:rsid w:val="000873A3"/>
    <w:rsid w:val="0009153B"/>
    <w:rsid w:val="000A339A"/>
    <w:rsid w:val="000A35DA"/>
    <w:rsid w:val="000A6A05"/>
    <w:rsid w:val="000B1F73"/>
    <w:rsid w:val="000B685B"/>
    <w:rsid w:val="000C4BE5"/>
    <w:rsid w:val="00100C2C"/>
    <w:rsid w:val="00105D41"/>
    <w:rsid w:val="00110CB5"/>
    <w:rsid w:val="00114A20"/>
    <w:rsid w:val="00126FE1"/>
    <w:rsid w:val="00136E23"/>
    <w:rsid w:val="001654B4"/>
    <w:rsid w:val="001655CA"/>
    <w:rsid w:val="0017251C"/>
    <w:rsid w:val="00174968"/>
    <w:rsid w:val="0018145C"/>
    <w:rsid w:val="00186CD2"/>
    <w:rsid w:val="00197D93"/>
    <w:rsid w:val="001A1545"/>
    <w:rsid w:val="001A7FFC"/>
    <w:rsid w:val="001B5B57"/>
    <w:rsid w:val="001D68BD"/>
    <w:rsid w:val="001F214B"/>
    <w:rsid w:val="001F2ADB"/>
    <w:rsid w:val="001F6A9D"/>
    <w:rsid w:val="00205277"/>
    <w:rsid w:val="00212AC2"/>
    <w:rsid w:val="002422C2"/>
    <w:rsid w:val="002635ED"/>
    <w:rsid w:val="002677EE"/>
    <w:rsid w:val="0027735E"/>
    <w:rsid w:val="00280848"/>
    <w:rsid w:val="002842EE"/>
    <w:rsid w:val="00292D01"/>
    <w:rsid w:val="002A7F88"/>
    <w:rsid w:val="002C1B26"/>
    <w:rsid w:val="002E1A8D"/>
    <w:rsid w:val="002E3726"/>
    <w:rsid w:val="002F2AB3"/>
    <w:rsid w:val="002F75F4"/>
    <w:rsid w:val="00302EF2"/>
    <w:rsid w:val="00327FB9"/>
    <w:rsid w:val="003356E9"/>
    <w:rsid w:val="00337D35"/>
    <w:rsid w:val="00345904"/>
    <w:rsid w:val="00354300"/>
    <w:rsid w:val="00371108"/>
    <w:rsid w:val="0039209C"/>
    <w:rsid w:val="00392DD2"/>
    <w:rsid w:val="003C2ACF"/>
    <w:rsid w:val="003C6089"/>
    <w:rsid w:val="003E09A3"/>
    <w:rsid w:val="003E240E"/>
    <w:rsid w:val="00424483"/>
    <w:rsid w:val="0042564B"/>
    <w:rsid w:val="00465834"/>
    <w:rsid w:val="004A549D"/>
    <w:rsid w:val="004D4064"/>
    <w:rsid w:val="004F49EC"/>
    <w:rsid w:val="00520433"/>
    <w:rsid w:val="00523514"/>
    <w:rsid w:val="0053421C"/>
    <w:rsid w:val="00546679"/>
    <w:rsid w:val="00554E3F"/>
    <w:rsid w:val="00556E4F"/>
    <w:rsid w:val="00557FB1"/>
    <w:rsid w:val="00561255"/>
    <w:rsid w:val="005A1289"/>
    <w:rsid w:val="005A12D5"/>
    <w:rsid w:val="005A66D4"/>
    <w:rsid w:val="005B2691"/>
    <w:rsid w:val="005B4341"/>
    <w:rsid w:val="005C1199"/>
    <w:rsid w:val="005C5B3B"/>
    <w:rsid w:val="005C67A7"/>
    <w:rsid w:val="005C68A0"/>
    <w:rsid w:val="005E6CDA"/>
    <w:rsid w:val="00614680"/>
    <w:rsid w:val="00637BDD"/>
    <w:rsid w:val="006535FE"/>
    <w:rsid w:val="006536FF"/>
    <w:rsid w:val="0066187C"/>
    <w:rsid w:val="00671F61"/>
    <w:rsid w:val="00673D49"/>
    <w:rsid w:val="006773DD"/>
    <w:rsid w:val="00684F35"/>
    <w:rsid w:val="0069546F"/>
    <w:rsid w:val="006A053D"/>
    <w:rsid w:val="006B4960"/>
    <w:rsid w:val="006C60B3"/>
    <w:rsid w:val="006D41B1"/>
    <w:rsid w:val="00713CF8"/>
    <w:rsid w:val="00724B7F"/>
    <w:rsid w:val="00736653"/>
    <w:rsid w:val="007B5915"/>
    <w:rsid w:val="007D6ECB"/>
    <w:rsid w:val="007D7526"/>
    <w:rsid w:val="007E1CF8"/>
    <w:rsid w:val="007E3042"/>
    <w:rsid w:val="00801A08"/>
    <w:rsid w:val="00812BB4"/>
    <w:rsid w:val="00852599"/>
    <w:rsid w:val="00863B40"/>
    <w:rsid w:val="008800DD"/>
    <w:rsid w:val="00885421"/>
    <w:rsid w:val="008942FC"/>
    <w:rsid w:val="008A5502"/>
    <w:rsid w:val="008C0A76"/>
    <w:rsid w:val="008C4B9F"/>
    <w:rsid w:val="008D15CB"/>
    <w:rsid w:val="008D508C"/>
    <w:rsid w:val="008D5C00"/>
    <w:rsid w:val="008E6F09"/>
    <w:rsid w:val="00903C62"/>
    <w:rsid w:val="009424F2"/>
    <w:rsid w:val="00951A7B"/>
    <w:rsid w:val="00953670"/>
    <w:rsid w:val="00984464"/>
    <w:rsid w:val="009B1A7D"/>
    <w:rsid w:val="009B2FF4"/>
    <w:rsid w:val="009D6C0D"/>
    <w:rsid w:val="00A01BD9"/>
    <w:rsid w:val="00A07E68"/>
    <w:rsid w:val="00A267AC"/>
    <w:rsid w:val="00A33B7F"/>
    <w:rsid w:val="00A37572"/>
    <w:rsid w:val="00A411AF"/>
    <w:rsid w:val="00A4139C"/>
    <w:rsid w:val="00A4387D"/>
    <w:rsid w:val="00A566AA"/>
    <w:rsid w:val="00A62896"/>
    <w:rsid w:val="00A63AE1"/>
    <w:rsid w:val="00A705EC"/>
    <w:rsid w:val="00A71A13"/>
    <w:rsid w:val="00AC2B9B"/>
    <w:rsid w:val="00AD10DD"/>
    <w:rsid w:val="00AF47AC"/>
    <w:rsid w:val="00AF5A79"/>
    <w:rsid w:val="00B0555C"/>
    <w:rsid w:val="00B167B5"/>
    <w:rsid w:val="00B178E9"/>
    <w:rsid w:val="00B25F44"/>
    <w:rsid w:val="00B50446"/>
    <w:rsid w:val="00B52BEB"/>
    <w:rsid w:val="00B63101"/>
    <w:rsid w:val="00B7694F"/>
    <w:rsid w:val="00B77BDD"/>
    <w:rsid w:val="00B8458F"/>
    <w:rsid w:val="00B90282"/>
    <w:rsid w:val="00B9505F"/>
    <w:rsid w:val="00B95461"/>
    <w:rsid w:val="00BC1D36"/>
    <w:rsid w:val="00BD0717"/>
    <w:rsid w:val="00BD505A"/>
    <w:rsid w:val="00BE113B"/>
    <w:rsid w:val="00BF5064"/>
    <w:rsid w:val="00BF6ABA"/>
    <w:rsid w:val="00C048E0"/>
    <w:rsid w:val="00C2281B"/>
    <w:rsid w:val="00C26362"/>
    <w:rsid w:val="00C3592C"/>
    <w:rsid w:val="00C57CA9"/>
    <w:rsid w:val="00C65916"/>
    <w:rsid w:val="00C85807"/>
    <w:rsid w:val="00CB2981"/>
    <w:rsid w:val="00CB3AD4"/>
    <w:rsid w:val="00CC5976"/>
    <w:rsid w:val="00CE0CD5"/>
    <w:rsid w:val="00D00651"/>
    <w:rsid w:val="00D43FEF"/>
    <w:rsid w:val="00D47A57"/>
    <w:rsid w:val="00D923BD"/>
    <w:rsid w:val="00D97182"/>
    <w:rsid w:val="00DA5049"/>
    <w:rsid w:val="00DB1740"/>
    <w:rsid w:val="00DD42CB"/>
    <w:rsid w:val="00DD6808"/>
    <w:rsid w:val="00E1725D"/>
    <w:rsid w:val="00E17C80"/>
    <w:rsid w:val="00E30C57"/>
    <w:rsid w:val="00E31B35"/>
    <w:rsid w:val="00E4113A"/>
    <w:rsid w:val="00E45352"/>
    <w:rsid w:val="00E579D8"/>
    <w:rsid w:val="00E60D0E"/>
    <w:rsid w:val="00E62F83"/>
    <w:rsid w:val="00E716C3"/>
    <w:rsid w:val="00E819A9"/>
    <w:rsid w:val="00E859A2"/>
    <w:rsid w:val="00E90223"/>
    <w:rsid w:val="00E90674"/>
    <w:rsid w:val="00ED5F1E"/>
    <w:rsid w:val="00ED67D7"/>
    <w:rsid w:val="00EE1567"/>
    <w:rsid w:val="00F077A8"/>
    <w:rsid w:val="00F12006"/>
    <w:rsid w:val="00F14052"/>
    <w:rsid w:val="00F146E8"/>
    <w:rsid w:val="00F561EA"/>
    <w:rsid w:val="00F63446"/>
    <w:rsid w:val="00F64BD8"/>
    <w:rsid w:val="00FA5BC6"/>
    <w:rsid w:val="00FB5113"/>
    <w:rsid w:val="00FB5EC0"/>
    <w:rsid w:val="00FD35FA"/>
    <w:rsid w:val="00FD7999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43206"/>
  <w15:chartTrackingRefBased/>
  <w15:docId w15:val="{F47038B2-245D-414E-B4CC-3282859C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3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tabs>
        <w:tab w:val="num" w:pos="360"/>
      </w:tabs>
      <w:ind w:left="360" w:hanging="36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8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5CB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4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abhishek.singh@umontreal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demontreal-my.sharepoint.com/:x:/r/personal/abhishek_singh_umontreal_ca/Documents/Video%20Timestamp.xlsx?d=w32d814531d2b477d8dd28cf40663ef24&amp;csf=1&amp;web=1&amp;e=3hy6k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vctRYSgTTUDm_7WZ9VlGoCnWw-dCC8t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878FC620-1133-C841-8134-9EDAD2269CC2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{878FC620-1133-C841-8134-9EDAD2269CC2}tf16392134.dotx</Template>
  <TotalTime>108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7</cp:revision>
  <dcterms:created xsi:type="dcterms:W3CDTF">2023-08-08T13:58:00Z</dcterms:created>
  <dcterms:modified xsi:type="dcterms:W3CDTF">2023-08-09T19:49:00Z</dcterms:modified>
</cp:coreProperties>
</file>